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616"/>
        <w:tblW w:w="1110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70"/>
        <w:gridCol w:w="724"/>
        <w:gridCol w:w="86"/>
        <w:gridCol w:w="6420"/>
      </w:tblGrid>
      <w:tr w:rsidR="00620786" w14:paraId="080EA048" w14:textId="77777777" w:rsidTr="0026483F">
        <w:trPr>
          <w:trHeight w:val="3031"/>
        </w:trPr>
        <w:tc>
          <w:tcPr>
            <w:tcW w:w="3870" w:type="dxa"/>
            <w:vAlign w:val="bottom"/>
          </w:tcPr>
          <w:p w14:paraId="6D89ECB5" w14:textId="605A7C18" w:rsidR="00620786" w:rsidRDefault="00620786" w:rsidP="00620786">
            <w:pPr>
              <w:tabs>
                <w:tab w:val="left" w:pos="990"/>
              </w:tabs>
              <w:jc w:val="center"/>
            </w:pPr>
            <w:bookmarkStart w:id="0" w:name="_Hlk74077601"/>
            <w:r>
              <w:rPr>
                <w:noProof/>
              </w:rPr>
              <w:drawing>
                <wp:inline distT="0" distB="0" distL="0" distR="0" wp14:anchorId="0A5791F8" wp14:editId="4FE39352">
                  <wp:extent cx="2152650" cy="21526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1526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" w:type="dxa"/>
          </w:tcPr>
          <w:p w14:paraId="5F4ADA9B" w14:textId="77777777" w:rsidR="00620786" w:rsidRDefault="00620786" w:rsidP="00620786">
            <w:pPr>
              <w:tabs>
                <w:tab w:val="left" w:pos="990"/>
              </w:tabs>
            </w:pPr>
          </w:p>
        </w:tc>
        <w:tc>
          <w:tcPr>
            <w:tcW w:w="6506" w:type="dxa"/>
            <w:gridSpan w:val="2"/>
            <w:vAlign w:val="bottom"/>
          </w:tcPr>
          <w:p w14:paraId="0FD98F14" w14:textId="75AB526C" w:rsidR="00620786" w:rsidRPr="008B6A15" w:rsidRDefault="00620786" w:rsidP="00620786">
            <w:pPr>
              <w:pStyle w:val="Title"/>
              <w:jc w:val="both"/>
              <w:rPr>
                <w:b/>
                <w:bCs/>
                <w:sz w:val="44"/>
                <w:szCs w:val="44"/>
              </w:rPr>
            </w:pPr>
            <w:r w:rsidRPr="008B6A15">
              <w:rPr>
                <w:b/>
                <w:bCs/>
                <w:sz w:val="44"/>
                <w:szCs w:val="44"/>
              </w:rPr>
              <w:t>M</w:t>
            </w:r>
            <w:r w:rsidR="00517942" w:rsidRPr="008B6A15">
              <w:rPr>
                <w:b/>
                <w:bCs/>
                <w:sz w:val="44"/>
                <w:szCs w:val="44"/>
              </w:rPr>
              <w:t>.</w:t>
            </w:r>
            <w:r w:rsidRPr="008B6A15">
              <w:rPr>
                <w:b/>
                <w:bCs/>
                <w:sz w:val="44"/>
                <w:szCs w:val="44"/>
              </w:rPr>
              <w:t xml:space="preserve"> Tayyab ASHRAF</w:t>
            </w:r>
          </w:p>
          <w:p w14:paraId="54C24666" w14:textId="45432CFF" w:rsidR="00620786" w:rsidRPr="008B6A15" w:rsidRDefault="002B7CC0" w:rsidP="00620786">
            <w:pPr>
              <w:pStyle w:val="Subtitle"/>
              <w:rPr>
                <w:b/>
                <w:bCs/>
                <w:i/>
                <w:iCs/>
                <w:spacing w:val="10"/>
                <w:w w:val="76"/>
                <w:sz w:val="22"/>
                <w:szCs w:val="22"/>
              </w:rPr>
            </w:pPr>
            <w:r w:rsidRPr="00B23E34">
              <w:rPr>
                <w:b/>
                <w:bCs/>
                <w:i/>
                <w:iCs/>
                <w:spacing w:val="0"/>
                <w:w w:val="74"/>
                <w:sz w:val="22"/>
                <w:szCs w:val="22"/>
              </w:rPr>
              <w:t>Machine Learning Enginee</w:t>
            </w:r>
            <w:r w:rsidRPr="00B23E34">
              <w:rPr>
                <w:b/>
                <w:bCs/>
                <w:i/>
                <w:iCs/>
                <w:spacing w:val="9"/>
                <w:w w:val="74"/>
                <w:sz w:val="22"/>
                <w:szCs w:val="22"/>
              </w:rPr>
              <w:t>r</w:t>
            </w:r>
          </w:p>
          <w:sdt>
            <w:sdtPr>
              <w:id w:val="1165054996"/>
              <w:placeholder>
                <w:docPart w:val="150A427C65F54CFDA5A1D4ACEAF7C84D"/>
              </w:placeholder>
              <w:temporary/>
              <w:showingPlcHdr/>
              <w15:appearance w15:val="hidden"/>
            </w:sdtPr>
            <w:sdtEndPr/>
            <w:sdtContent>
              <w:p w14:paraId="6C281DE0" w14:textId="77777777" w:rsidR="00517942" w:rsidRDefault="00517942" w:rsidP="00517942">
                <w:r w:rsidRPr="00517942">
                  <w:rPr>
                    <w:b/>
                    <w:bCs/>
                  </w:rPr>
                  <w:t>PHONE:</w:t>
                </w:r>
              </w:p>
            </w:sdtContent>
          </w:sdt>
          <w:p w14:paraId="4EA44E55" w14:textId="77777777" w:rsidR="00517942" w:rsidRDefault="00517942" w:rsidP="00517942">
            <w:r>
              <w:t>+92340-7119300</w:t>
            </w:r>
          </w:p>
          <w:sdt>
            <w:sdtPr>
              <w:id w:val="1368796543"/>
              <w:placeholder>
                <w:docPart w:val="E87D3A11F34540E6B7DF936E16DAFE16"/>
              </w:placeholder>
              <w:temporary/>
              <w:showingPlcHdr/>
              <w15:appearance w15:val="hidden"/>
            </w:sdtPr>
            <w:sdtEndPr/>
            <w:sdtContent>
              <w:p w14:paraId="53C73B7C" w14:textId="77777777" w:rsidR="00517942" w:rsidRDefault="00517942" w:rsidP="00517942">
                <w:r w:rsidRPr="00517942">
                  <w:rPr>
                    <w:b/>
                    <w:bCs/>
                  </w:rPr>
                  <w:t>EMAIL:</w:t>
                </w:r>
              </w:p>
            </w:sdtContent>
          </w:sdt>
          <w:p w14:paraId="1D41D87E" w14:textId="77777777" w:rsidR="00517942" w:rsidRPr="00E4381A" w:rsidRDefault="00517942" w:rsidP="00517942">
            <w:pPr>
              <w:rPr>
                <w:rStyle w:val="Hyperlink"/>
              </w:rPr>
            </w:pPr>
            <w:r>
              <w:t>mtayyabmalik99@gmail.com</w:t>
            </w:r>
          </w:p>
          <w:p w14:paraId="27F9DD2C" w14:textId="77777777" w:rsidR="00517942" w:rsidRPr="00517942" w:rsidRDefault="00517942" w:rsidP="00517942">
            <w:pPr>
              <w:rPr>
                <w:b/>
                <w:bCs/>
              </w:rPr>
            </w:pPr>
            <w:r w:rsidRPr="00517942">
              <w:rPr>
                <w:b/>
                <w:bCs/>
              </w:rPr>
              <w:t>ADDRESS:</w:t>
            </w:r>
          </w:p>
          <w:p w14:paraId="37A6B115" w14:textId="77777777" w:rsidR="00517942" w:rsidRPr="004D3011" w:rsidRDefault="00517942" w:rsidP="00517942">
            <w:r>
              <w:t>Main bazar Rao Khan Wala, p/o same, tehsil &amp; district, Kasur.</w:t>
            </w:r>
          </w:p>
          <w:p w14:paraId="2852B5A1" w14:textId="4885EC2D" w:rsidR="00517942" w:rsidRPr="00517942" w:rsidRDefault="00517942" w:rsidP="00517942"/>
        </w:tc>
      </w:tr>
      <w:tr w:rsidR="00620786" w14:paraId="5ACE33DE" w14:textId="77777777" w:rsidTr="002B7CC0">
        <w:trPr>
          <w:trHeight w:val="10501"/>
        </w:trPr>
        <w:tc>
          <w:tcPr>
            <w:tcW w:w="3870" w:type="dxa"/>
          </w:tcPr>
          <w:sdt>
            <w:sdtPr>
              <w:id w:val="-1711873194"/>
              <w:placeholder>
                <w:docPart w:val="72D19195E4AE44E494BCDA3C448D7D7E"/>
              </w:placeholder>
              <w:temporary/>
              <w:showingPlcHdr/>
              <w15:appearance w15:val="hidden"/>
            </w:sdtPr>
            <w:sdtEndPr/>
            <w:sdtContent>
              <w:p w14:paraId="3427A5E0" w14:textId="77777777" w:rsidR="00620786" w:rsidRDefault="00620786" w:rsidP="00620786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7013534C" w14:textId="1B09BB5E" w:rsidR="00620786" w:rsidRDefault="00620786" w:rsidP="00620786">
            <w:pPr>
              <w:jc w:val="both"/>
            </w:pPr>
            <w:r>
              <w:t xml:space="preserve">Highly ambitious to pursue my career as a </w:t>
            </w:r>
            <w:r w:rsidR="002B7CC0">
              <w:rPr>
                <w:b/>
                <w:bCs/>
              </w:rPr>
              <w:t>Machine Learning</w:t>
            </w:r>
            <w:r w:rsidRPr="002001B5">
              <w:rPr>
                <w:b/>
                <w:bCs/>
              </w:rPr>
              <w:t xml:space="preserve"> Engineer</w:t>
            </w:r>
            <w:r w:rsidR="00A91F17">
              <w:t xml:space="preserve"> </w:t>
            </w:r>
            <w:r w:rsidR="002B7CC0">
              <w:t>using Python</w:t>
            </w:r>
            <w:r>
              <w:t>. Looking for the opportunity to dedicate myself towards the achievements of company’s objectives while being a part of you and would carry out my duties responsibly.</w:t>
            </w:r>
          </w:p>
          <w:p w14:paraId="306F6B0B" w14:textId="4D93E174" w:rsidR="00620786" w:rsidRDefault="00620786" w:rsidP="00620786"/>
          <w:p w14:paraId="3D3CEB7E" w14:textId="65231E22" w:rsidR="00517942" w:rsidRDefault="00517942" w:rsidP="00620786"/>
          <w:p w14:paraId="0F47E4A2" w14:textId="541ACC01" w:rsidR="00517942" w:rsidRDefault="00517942" w:rsidP="00620786"/>
          <w:sdt>
            <w:sdtPr>
              <w:id w:val="-961410618"/>
              <w:placeholder>
                <w:docPart w:val="70BAB5F26E514A69B62194A9E091CDD6"/>
              </w:placeholder>
              <w:temporary/>
              <w:showingPlcHdr/>
              <w15:appearance w15:val="hidden"/>
            </w:sdtPr>
            <w:sdtEndPr/>
            <w:sdtContent>
              <w:p w14:paraId="1A4078D7" w14:textId="77777777" w:rsidR="00517942" w:rsidRDefault="00517942" w:rsidP="00517942">
                <w:pPr>
                  <w:pStyle w:val="Heading2"/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sz w:val="18"/>
                    <w:szCs w:val="22"/>
                  </w:rPr>
                </w:pPr>
                <w:r w:rsidRPr="00036450">
                  <w:t>EDUCATION</w:t>
                </w:r>
              </w:p>
            </w:sdtContent>
          </w:sdt>
          <w:p w14:paraId="0C8042CB" w14:textId="77777777" w:rsidR="00517942" w:rsidRDefault="00517942" w:rsidP="00517942">
            <w:pPr>
              <w:pStyle w:val="Heading4"/>
            </w:pPr>
            <w:r>
              <w:t>University of Education, Lahore.</w:t>
            </w:r>
          </w:p>
          <w:p w14:paraId="2F8F26DC" w14:textId="77777777" w:rsidR="00517942" w:rsidRPr="00B92024" w:rsidRDefault="00517942" w:rsidP="00517942">
            <w:r>
              <w:t>Affiliated college: (</w:t>
            </w:r>
            <w:r>
              <w:rPr>
                <w:b/>
              </w:rPr>
              <w:t xml:space="preserve">Pakistan Institute of Applied and Social Sciences </w:t>
            </w:r>
            <w:r w:rsidRPr="007238E3">
              <w:rPr>
                <w:b/>
              </w:rPr>
              <w:t xml:space="preserve">, </w:t>
            </w:r>
            <w:r>
              <w:rPr>
                <w:b/>
              </w:rPr>
              <w:t>Kasur</w:t>
            </w:r>
            <w:r>
              <w:t>)</w:t>
            </w:r>
          </w:p>
          <w:p w14:paraId="21D299D8" w14:textId="77777777" w:rsidR="00517942" w:rsidRPr="00B359E4" w:rsidRDefault="00517942" w:rsidP="00517942">
            <w:pPr>
              <w:pStyle w:val="Date"/>
            </w:pPr>
            <w:r>
              <w:t>2019</w:t>
            </w:r>
            <w:r w:rsidRPr="00B359E4">
              <w:t xml:space="preserve"> </w:t>
            </w:r>
            <w:r>
              <w:t>–</w:t>
            </w:r>
            <w:r w:rsidRPr="00B359E4">
              <w:t xml:space="preserve"> </w:t>
            </w:r>
            <w:r>
              <w:t>cont…</w:t>
            </w:r>
          </w:p>
          <w:p w14:paraId="2764B7BB" w14:textId="77777777" w:rsidR="00517942" w:rsidRDefault="00517942" w:rsidP="00517942">
            <w:r>
              <w:t>BS (</w:t>
            </w:r>
            <w:r>
              <w:rPr>
                <w:b/>
                <w:bCs/>
              </w:rPr>
              <w:t>Information Tecnology</w:t>
            </w:r>
            <w:r>
              <w:t>)</w:t>
            </w:r>
          </w:p>
          <w:p w14:paraId="23112233" w14:textId="77777777" w:rsidR="00517942" w:rsidRDefault="00517942" w:rsidP="00620786"/>
          <w:p w14:paraId="041AC617" w14:textId="77777777" w:rsidR="00517942" w:rsidRPr="00B359E4" w:rsidRDefault="00517942" w:rsidP="00517942">
            <w:pPr>
              <w:pStyle w:val="Heading4"/>
            </w:pPr>
            <w:r>
              <w:t>Punjab Group of Colleges, Kasur.</w:t>
            </w:r>
          </w:p>
          <w:p w14:paraId="122E187B" w14:textId="77777777" w:rsidR="00517942" w:rsidRDefault="00517942" w:rsidP="00517942">
            <w:pPr>
              <w:pStyle w:val="Date"/>
            </w:pPr>
            <w:r>
              <w:t>2017</w:t>
            </w:r>
            <w:r w:rsidRPr="00B359E4">
              <w:t xml:space="preserve"> </w:t>
            </w:r>
            <w:r>
              <w:t>–</w:t>
            </w:r>
            <w:r w:rsidRPr="00B359E4">
              <w:t xml:space="preserve"> </w:t>
            </w:r>
            <w:r>
              <w:t>2019</w:t>
            </w:r>
          </w:p>
          <w:p w14:paraId="0D6DDC09" w14:textId="77777777" w:rsidR="00517942" w:rsidRPr="007238E3" w:rsidRDefault="00517942" w:rsidP="00517942">
            <w:r>
              <w:t>FSc (</w:t>
            </w:r>
            <w:r>
              <w:rPr>
                <w:b/>
                <w:bCs/>
              </w:rPr>
              <w:t>P</w:t>
            </w:r>
            <w:r w:rsidRPr="002001B5">
              <w:rPr>
                <w:b/>
                <w:bCs/>
              </w:rPr>
              <w:t>re-Engineering</w:t>
            </w:r>
            <w:r>
              <w:t>)</w:t>
            </w:r>
          </w:p>
          <w:p w14:paraId="4A9F0555" w14:textId="77777777" w:rsidR="00517942" w:rsidRDefault="00517942" w:rsidP="00517942"/>
          <w:p w14:paraId="3B1F91A0" w14:textId="77777777" w:rsidR="00517942" w:rsidRDefault="00517942" w:rsidP="00517942">
            <w:r>
              <w:rPr>
                <w:b/>
              </w:rPr>
              <w:t>Govt. High School Rao Khan Wala Tah &amp; Distt Kasur.</w:t>
            </w:r>
          </w:p>
          <w:p w14:paraId="45226A1C" w14:textId="77777777" w:rsidR="00517942" w:rsidRDefault="00517942" w:rsidP="00517942">
            <w:r>
              <w:t>2015 – 2017</w:t>
            </w:r>
          </w:p>
          <w:p w14:paraId="544D9CD9" w14:textId="77777777" w:rsidR="00517942" w:rsidRDefault="00517942" w:rsidP="00517942">
            <w:r>
              <w:t>Matriculation (</w:t>
            </w:r>
            <w:r w:rsidRPr="002001B5">
              <w:rPr>
                <w:b/>
                <w:bCs/>
              </w:rPr>
              <w:t>Science Group</w:t>
            </w:r>
            <w:r>
              <w:t>)</w:t>
            </w:r>
          </w:p>
          <w:p w14:paraId="3F5D318D" w14:textId="10E45324" w:rsidR="00620786" w:rsidRDefault="00620786" w:rsidP="00620786"/>
          <w:p w14:paraId="22563DC2" w14:textId="77777777" w:rsidR="00517942" w:rsidRDefault="00517942" w:rsidP="00620786"/>
          <w:p w14:paraId="7542D59F" w14:textId="77777777" w:rsidR="00620786" w:rsidRDefault="00620786" w:rsidP="00620786"/>
          <w:p w14:paraId="200A2814" w14:textId="77777777" w:rsidR="00620786" w:rsidRDefault="00620786" w:rsidP="00620786">
            <w:pPr>
              <w:pStyle w:val="Heading3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</w:pPr>
            <w:r>
              <w:t>additional skills</w:t>
            </w:r>
          </w:p>
          <w:p w14:paraId="40B04FB9" w14:textId="77777777" w:rsidR="00620786" w:rsidRDefault="00620786" w:rsidP="00620786">
            <w:pPr>
              <w:jc w:val="both"/>
            </w:pPr>
            <w:r>
              <w:t>Extensive leadership experience</w:t>
            </w:r>
          </w:p>
          <w:p w14:paraId="46EF387C" w14:textId="77777777" w:rsidR="00620786" w:rsidRDefault="00620786" w:rsidP="00620786">
            <w:pPr>
              <w:jc w:val="both"/>
            </w:pPr>
            <w:r>
              <w:t>Effective critical thinking</w:t>
            </w:r>
          </w:p>
          <w:p w14:paraId="06A30CB6" w14:textId="4E9A2096" w:rsidR="00620786" w:rsidRDefault="00620786" w:rsidP="00F7636B">
            <w:pPr>
              <w:jc w:val="both"/>
            </w:pPr>
            <w:r>
              <w:t>Strong written, oral and interpersonal skills.</w:t>
            </w:r>
          </w:p>
          <w:sdt>
            <w:sdtPr>
              <w:id w:val="-1444214663"/>
              <w:placeholder>
                <w:docPart w:val="66B6A6A2133743568DDA14162B753C3B"/>
              </w:placeholder>
              <w:temporary/>
              <w:showingPlcHdr/>
              <w15:appearance w15:val="hidden"/>
            </w:sdtPr>
            <w:sdtEndPr/>
            <w:sdtContent>
              <w:p w14:paraId="70AAC375" w14:textId="6F84D775" w:rsidR="00620786" w:rsidRPr="00264293" w:rsidRDefault="00620786" w:rsidP="00264293">
                <w:pPr>
                  <w:pStyle w:val="Heading3"/>
                  <w:rPr>
                    <w:rFonts w:asciiTheme="minorHAnsi" w:eastAsiaTheme="minorEastAsia" w:hAnsiTheme="minorHAnsi" w:cstheme="minorBidi"/>
                    <w:b w:val="0"/>
                    <w:caps w:val="0"/>
                    <w:color w:val="auto"/>
                    <w:sz w:val="18"/>
                    <w:szCs w:val="22"/>
                  </w:rPr>
                </w:pPr>
                <w:r w:rsidRPr="00CB0055">
                  <w:t>Hobbies</w:t>
                </w:r>
              </w:p>
            </w:sdtContent>
          </w:sdt>
          <w:p w14:paraId="149E45A0" w14:textId="21AABCE8" w:rsidR="00264293" w:rsidRDefault="00264293" w:rsidP="00620786">
            <w:r>
              <w:t>programming</w:t>
            </w:r>
          </w:p>
          <w:p w14:paraId="62195D4F" w14:textId="611C455F" w:rsidR="00620786" w:rsidRDefault="00620786" w:rsidP="00620786">
            <w:r>
              <w:t>Badminton</w:t>
            </w:r>
          </w:p>
          <w:p w14:paraId="021D78A5" w14:textId="77777777" w:rsidR="00620786" w:rsidRDefault="00620786" w:rsidP="00620786">
            <w:r>
              <w:t>Swimming</w:t>
            </w:r>
          </w:p>
          <w:p w14:paraId="3FA9F65B" w14:textId="5444446D" w:rsidR="00620786" w:rsidRDefault="00620786" w:rsidP="00620786">
            <w:r>
              <w:t>Book reading</w:t>
            </w:r>
          </w:p>
          <w:p w14:paraId="5A01EB9A" w14:textId="4FD30F05" w:rsidR="00264293" w:rsidRDefault="00264293" w:rsidP="00620786">
            <w:r>
              <w:t>gaming</w:t>
            </w:r>
          </w:p>
          <w:p w14:paraId="50736E4E" w14:textId="77777777" w:rsidR="00620786" w:rsidRPr="004D3011" w:rsidRDefault="00620786" w:rsidP="00620786"/>
        </w:tc>
        <w:tc>
          <w:tcPr>
            <w:tcW w:w="810" w:type="dxa"/>
            <w:gridSpan w:val="2"/>
          </w:tcPr>
          <w:p w14:paraId="775B8B30" w14:textId="77777777" w:rsidR="00620786" w:rsidRDefault="00620786" w:rsidP="00620786">
            <w:pPr>
              <w:tabs>
                <w:tab w:val="left" w:pos="990"/>
              </w:tabs>
            </w:pPr>
          </w:p>
        </w:tc>
        <w:tc>
          <w:tcPr>
            <w:tcW w:w="6420" w:type="dxa"/>
          </w:tcPr>
          <w:p w14:paraId="0DF79D03" w14:textId="502261CE" w:rsidR="00620786" w:rsidRDefault="00620786" w:rsidP="00620786">
            <w:pPr>
              <w:pStyle w:val="Heading2"/>
            </w:pPr>
          </w:p>
          <w:sdt>
            <w:sdtPr>
              <w:id w:val="1001553383"/>
              <w:placeholder>
                <w:docPart w:val="9AEE0BF0533C4A88AFD9A1771AE009FC"/>
              </w:placeholder>
              <w:temporary/>
              <w:showingPlcHdr/>
              <w15:appearance w15:val="hidden"/>
            </w:sdtPr>
            <w:sdtEndPr/>
            <w:sdtContent>
              <w:p w14:paraId="1764EC80" w14:textId="77777777" w:rsidR="00620786" w:rsidRDefault="00620786" w:rsidP="00620786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2BF62389" w14:textId="6F9DF7C5" w:rsidR="00620786" w:rsidRPr="002B7CC0" w:rsidRDefault="002B7CC0" w:rsidP="002B7CC0">
            <w:pPr>
              <w:pStyle w:val="Heading4"/>
              <w:rPr>
                <w:bCs/>
              </w:rPr>
            </w:pPr>
            <w:r>
              <w:rPr>
                <w:bCs/>
              </w:rPr>
              <w:t>None</w:t>
            </w:r>
          </w:p>
          <w:p w14:paraId="48B40A43" w14:textId="77777777" w:rsidR="00620786" w:rsidRDefault="00620786" w:rsidP="00620786">
            <w:pPr>
              <w:pStyle w:val="Heading2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18"/>
                <w:szCs w:val="22"/>
              </w:rPr>
            </w:pPr>
            <w:r>
              <w:t>PROJECTS</w:t>
            </w:r>
          </w:p>
          <w:p w14:paraId="09FBF93C" w14:textId="52D81456" w:rsidR="008B6D00" w:rsidRPr="008248B3" w:rsidRDefault="008B6D00" w:rsidP="00891C8B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 w:rsidRPr="008248B3">
              <w:rPr>
                <w:szCs w:val="18"/>
              </w:rPr>
              <w:t>textUtils(</w:t>
            </w:r>
            <w:hyperlink r:id="rId12" w:history="1">
              <w:r w:rsidRPr="008248B3">
                <w:rPr>
                  <w:rStyle w:val="Hyperlink"/>
                  <w:szCs w:val="18"/>
                </w:rPr>
                <w:t>https://github.com/tayyabmalik4/textUtils.git</w:t>
              </w:r>
            </w:hyperlink>
            <w:r w:rsidRPr="008248B3">
              <w:rPr>
                <w:szCs w:val="18"/>
              </w:rPr>
              <w:t>)</w:t>
            </w:r>
            <w:r w:rsidR="00510590" w:rsidRPr="008248B3">
              <w:rPr>
                <w:szCs w:val="18"/>
              </w:rPr>
              <w:t xml:space="preserve"> in python</w:t>
            </w:r>
            <w:r w:rsidRPr="008248B3">
              <w:rPr>
                <w:szCs w:val="18"/>
              </w:rPr>
              <w:t>.</w:t>
            </w:r>
          </w:p>
          <w:p w14:paraId="22951A23" w14:textId="131EF637" w:rsidR="008B6D00" w:rsidRPr="008248B3" w:rsidRDefault="008B6D00" w:rsidP="00891C8B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 w:rsidRPr="008248B3">
              <w:rPr>
                <w:szCs w:val="18"/>
              </w:rPr>
              <w:t>Snake-water-gun game(</w:t>
            </w:r>
            <w:hyperlink r:id="rId13" w:history="1">
              <w:r w:rsidR="00EB7AB3" w:rsidRPr="008248B3">
                <w:rPr>
                  <w:rStyle w:val="Hyperlink"/>
                  <w:szCs w:val="18"/>
                </w:rPr>
                <w:t>https://github.com/tayyabmalik4/snake-water-gun-game.git</w:t>
              </w:r>
            </w:hyperlink>
            <w:r w:rsidRPr="008248B3">
              <w:rPr>
                <w:szCs w:val="18"/>
              </w:rPr>
              <w:t>)</w:t>
            </w:r>
            <w:r w:rsidR="00EB7AB3" w:rsidRPr="008248B3">
              <w:rPr>
                <w:szCs w:val="18"/>
              </w:rPr>
              <w:t xml:space="preserve"> </w:t>
            </w:r>
            <w:r w:rsidR="00B921C2" w:rsidRPr="008248B3">
              <w:rPr>
                <w:szCs w:val="18"/>
              </w:rPr>
              <w:softHyphen/>
            </w:r>
            <w:r w:rsidR="00B921C2" w:rsidRPr="008248B3">
              <w:rPr>
                <w:szCs w:val="18"/>
              </w:rPr>
              <w:softHyphen/>
            </w:r>
            <w:r w:rsidR="00B921C2" w:rsidRPr="008248B3">
              <w:rPr>
                <w:szCs w:val="18"/>
              </w:rPr>
              <w:softHyphen/>
            </w:r>
            <w:r w:rsidR="00B921C2" w:rsidRPr="008248B3">
              <w:rPr>
                <w:szCs w:val="18"/>
              </w:rPr>
              <w:softHyphen/>
            </w:r>
            <w:r w:rsidR="00B921C2" w:rsidRPr="008248B3">
              <w:rPr>
                <w:szCs w:val="18"/>
              </w:rPr>
              <w:softHyphen/>
            </w:r>
            <w:r w:rsidR="00B921C2" w:rsidRPr="008248B3">
              <w:rPr>
                <w:szCs w:val="18"/>
              </w:rPr>
              <w:softHyphen/>
            </w:r>
            <w:r w:rsidR="00B921C2" w:rsidRPr="008248B3">
              <w:rPr>
                <w:szCs w:val="18"/>
              </w:rPr>
              <w:softHyphen/>
            </w:r>
            <w:r w:rsidR="00B921C2" w:rsidRPr="008248B3">
              <w:rPr>
                <w:szCs w:val="18"/>
              </w:rPr>
              <w:softHyphen/>
            </w:r>
            <w:r w:rsidR="00B921C2" w:rsidRPr="008248B3">
              <w:rPr>
                <w:szCs w:val="18"/>
              </w:rPr>
              <w:softHyphen/>
            </w:r>
            <w:r w:rsidR="00B921C2" w:rsidRPr="008248B3">
              <w:rPr>
                <w:szCs w:val="18"/>
              </w:rPr>
              <w:softHyphen/>
            </w:r>
            <w:r w:rsidR="00B921C2" w:rsidRPr="008248B3">
              <w:rPr>
                <w:szCs w:val="18"/>
              </w:rPr>
              <w:softHyphen/>
            </w:r>
            <w:r w:rsidR="00B921C2" w:rsidRPr="008248B3">
              <w:rPr>
                <w:szCs w:val="18"/>
              </w:rPr>
              <w:softHyphen/>
            </w:r>
            <w:r w:rsidR="00B921C2" w:rsidRPr="008248B3">
              <w:rPr>
                <w:szCs w:val="18"/>
              </w:rPr>
              <w:softHyphen/>
            </w:r>
            <w:r w:rsidR="00B921C2" w:rsidRPr="008248B3">
              <w:rPr>
                <w:szCs w:val="18"/>
              </w:rPr>
              <w:softHyphen/>
            </w:r>
            <w:r w:rsidR="00510590" w:rsidRPr="008248B3">
              <w:rPr>
                <w:szCs w:val="18"/>
              </w:rPr>
              <w:t>in python</w:t>
            </w:r>
            <w:r w:rsidRPr="008248B3">
              <w:rPr>
                <w:szCs w:val="18"/>
              </w:rPr>
              <w:t>.</w:t>
            </w:r>
          </w:p>
          <w:p w14:paraId="5EF8110D" w14:textId="519CBFE4" w:rsidR="00EB7AB3" w:rsidRPr="008248B3" w:rsidRDefault="004B2F3E" w:rsidP="00891C8B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 w:rsidRPr="008248B3">
              <w:rPr>
                <w:szCs w:val="18"/>
              </w:rPr>
              <w:t>gy</w:t>
            </w:r>
            <w:r w:rsidR="008B6D00" w:rsidRPr="008248B3">
              <w:rPr>
                <w:szCs w:val="18"/>
              </w:rPr>
              <w:t>m manage customer food and exercise app</w:t>
            </w:r>
            <w:r w:rsidR="00EB7AB3" w:rsidRPr="008248B3">
              <w:rPr>
                <w:szCs w:val="18"/>
              </w:rPr>
              <w:t>:</w:t>
            </w:r>
          </w:p>
          <w:p w14:paraId="4D18720D" w14:textId="5F65D193" w:rsidR="008B6D00" w:rsidRPr="008248B3" w:rsidRDefault="008B6D00" w:rsidP="00891C8B">
            <w:pPr>
              <w:pStyle w:val="ListParagraph"/>
              <w:ind w:left="360"/>
              <w:rPr>
                <w:szCs w:val="18"/>
              </w:rPr>
            </w:pPr>
            <w:r w:rsidRPr="008248B3">
              <w:rPr>
                <w:szCs w:val="18"/>
              </w:rPr>
              <w:t>(</w:t>
            </w:r>
            <w:hyperlink r:id="rId14" w:history="1">
              <w:r w:rsidR="00A91F17" w:rsidRPr="008248B3">
                <w:rPr>
                  <w:rStyle w:val="Hyperlink"/>
                  <w:szCs w:val="18"/>
                </w:rPr>
                <w:t>https://github.com/tayyabmalik4/gym-manage-customer-food-and-exercise-in-python.git</w:t>
              </w:r>
            </w:hyperlink>
            <w:r w:rsidRPr="008248B3">
              <w:rPr>
                <w:szCs w:val="18"/>
              </w:rPr>
              <w:t>)</w:t>
            </w:r>
            <w:r w:rsidR="00EB7AB3" w:rsidRPr="008248B3">
              <w:rPr>
                <w:szCs w:val="18"/>
              </w:rPr>
              <w:t xml:space="preserve"> </w:t>
            </w:r>
            <w:r w:rsidR="00510590" w:rsidRPr="008248B3">
              <w:rPr>
                <w:szCs w:val="18"/>
              </w:rPr>
              <w:t>in python</w:t>
            </w:r>
            <w:r w:rsidRPr="008248B3">
              <w:rPr>
                <w:szCs w:val="18"/>
              </w:rPr>
              <w:t>.</w:t>
            </w:r>
          </w:p>
          <w:p w14:paraId="6025D8BB" w14:textId="5C8A0861" w:rsidR="002B7CC0" w:rsidRPr="008248B3" w:rsidRDefault="002B7CC0" w:rsidP="002B7CC0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 w:rsidRPr="008248B3">
              <w:rPr>
                <w:szCs w:val="18"/>
              </w:rPr>
              <w:t>Covid-19 Data Science Project: (</w:t>
            </w:r>
            <w:hyperlink r:id="rId15" w:history="1">
              <w:r w:rsidRPr="008248B3">
                <w:rPr>
                  <w:rStyle w:val="Hyperlink"/>
                  <w:szCs w:val="18"/>
                </w:rPr>
                <w:t>https://github.com/tayyabmalik4/covid-19-DataAnalysis-python.git</w:t>
              </w:r>
            </w:hyperlink>
            <w:r w:rsidRPr="008248B3">
              <w:rPr>
                <w:szCs w:val="18"/>
              </w:rPr>
              <w:t xml:space="preserve"> )</w:t>
            </w:r>
          </w:p>
          <w:p w14:paraId="0B785594" w14:textId="0BF5F7CC" w:rsidR="002B7CC0" w:rsidRPr="008248B3" w:rsidRDefault="002B7CC0" w:rsidP="002B7CC0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 w:rsidRPr="008248B3">
              <w:rPr>
                <w:szCs w:val="18"/>
              </w:rPr>
              <w:t xml:space="preserve">Housing Price Prediction Machine Learning Project: ( </w:t>
            </w:r>
            <w:hyperlink r:id="rId16" w:history="1">
              <w:r w:rsidRPr="008248B3">
                <w:rPr>
                  <w:rStyle w:val="Hyperlink"/>
                  <w:szCs w:val="18"/>
                </w:rPr>
                <w:t>https://github.com/tayyabmalik4/Housing_Price_prediction_Machine_Learning_project.git</w:t>
              </w:r>
            </w:hyperlink>
            <w:r w:rsidRPr="008248B3">
              <w:rPr>
                <w:szCs w:val="18"/>
              </w:rPr>
              <w:t>)</w:t>
            </w:r>
          </w:p>
          <w:p w14:paraId="53E8F79B" w14:textId="7A9D7C35" w:rsidR="007866DB" w:rsidRPr="008248B3" w:rsidRDefault="002B7CC0" w:rsidP="008248B3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 w:rsidRPr="008248B3">
              <w:rPr>
                <w:szCs w:val="18"/>
              </w:rPr>
              <w:t>MNIST Machine Learning Project: (</w:t>
            </w:r>
            <w:hyperlink r:id="rId17" w:history="1">
              <w:r w:rsidRPr="008248B3">
                <w:rPr>
                  <w:rStyle w:val="Hyperlink"/>
                  <w:szCs w:val="18"/>
                </w:rPr>
                <w:t>https://github.com/tayyabmalik4/MNIST_Machine_Learning_project.git</w:t>
              </w:r>
            </w:hyperlink>
            <w:r w:rsidRPr="008248B3">
              <w:rPr>
                <w:szCs w:val="18"/>
              </w:rPr>
              <w:t xml:space="preserve"> ) </w:t>
            </w:r>
          </w:p>
          <w:p w14:paraId="088455FF" w14:textId="14F9E030" w:rsidR="00620786" w:rsidRDefault="00620786" w:rsidP="00B23E34">
            <w:pPr>
              <w:pStyle w:val="ListParagraph"/>
              <w:numPr>
                <w:ilvl w:val="0"/>
                <w:numId w:val="3"/>
              </w:numPr>
            </w:pPr>
            <w:r w:rsidRPr="00B90CEF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3A8AF9B" wp14:editId="0D3A0940">
                  <wp:simplePos x="0" y="0"/>
                  <wp:positionH relativeFrom="column">
                    <wp:posOffset>60325</wp:posOffset>
                  </wp:positionH>
                  <wp:positionV relativeFrom="paragraph">
                    <wp:posOffset>548640</wp:posOffset>
                  </wp:positionV>
                  <wp:extent cx="3790950" cy="2457450"/>
                  <wp:effectExtent l="0" t="0" r="0" b="0"/>
                  <wp:wrapSquare wrapText="bothSides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23E34">
              <w:t>Jarviz AI: (</w:t>
            </w:r>
            <w:hyperlink r:id="rId19" w:history="1">
              <w:r w:rsidR="00B23E34" w:rsidRPr="00473064">
                <w:rPr>
                  <w:rStyle w:val="Hyperlink"/>
                </w:rPr>
                <w:t>https://github.com/tayyabmalik4/jarviz.git</w:t>
              </w:r>
            </w:hyperlink>
            <w:r w:rsidR="00B23E34">
              <w:t xml:space="preserve"> )</w:t>
            </w:r>
          </w:p>
          <w:sdt>
            <w:sdtPr>
              <w:id w:val="1669594239"/>
              <w:placeholder>
                <w:docPart w:val="934556054995453DA9F5720C6F74B748"/>
              </w:placeholder>
              <w:temporary/>
              <w:showingPlcHdr/>
              <w15:appearance w15:val="hidden"/>
            </w:sdtPr>
            <w:sdtEndPr/>
            <w:sdtContent>
              <w:p w14:paraId="57E3D779" w14:textId="77777777" w:rsidR="00620786" w:rsidRPr="00B91473" w:rsidRDefault="00620786" w:rsidP="00620786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</w:tc>
      </w:tr>
      <w:bookmarkEnd w:id="0"/>
    </w:tbl>
    <w:p w14:paraId="3D00FDF1" w14:textId="77777777" w:rsidR="0043117B" w:rsidRDefault="003429BF" w:rsidP="000C45FF">
      <w:pPr>
        <w:tabs>
          <w:tab w:val="left" w:pos="990"/>
        </w:tabs>
      </w:pPr>
    </w:p>
    <w:sectPr w:rsidR="0043117B" w:rsidSect="000C45FF">
      <w:headerReference w:type="defaul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8407B" w14:textId="77777777" w:rsidR="003429BF" w:rsidRDefault="003429BF" w:rsidP="000C45FF">
      <w:r>
        <w:separator/>
      </w:r>
    </w:p>
  </w:endnote>
  <w:endnote w:type="continuationSeparator" w:id="0">
    <w:p w14:paraId="616A50CB" w14:textId="77777777" w:rsidR="003429BF" w:rsidRDefault="003429B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56529" w14:textId="77777777" w:rsidR="003429BF" w:rsidRDefault="003429BF" w:rsidP="000C45FF">
      <w:r>
        <w:separator/>
      </w:r>
    </w:p>
  </w:footnote>
  <w:footnote w:type="continuationSeparator" w:id="0">
    <w:p w14:paraId="233D55D4" w14:textId="77777777" w:rsidR="003429BF" w:rsidRDefault="003429B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41D1C" w14:textId="0A42CE09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DA0E886" wp14:editId="41050BE3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22FE"/>
    <w:multiLevelType w:val="hybridMultilevel"/>
    <w:tmpl w:val="B8B6CD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431B8A"/>
    <w:multiLevelType w:val="hybridMultilevel"/>
    <w:tmpl w:val="87646E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7B24D1"/>
    <w:multiLevelType w:val="hybridMultilevel"/>
    <w:tmpl w:val="4F9EB3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024"/>
    <w:rsid w:val="00036450"/>
    <w:rsid w:val="00047C8B"/>
    <w:rsid w:val="00062DAF"/>
    <w:rsid w:val="00094499"/>
    <w:rsid w:val="000C45FF"/>
    <w:rsid w:val="000D5114"/>
    <w:rsid w:val="000E3FD1"/>
    <w:rsid w:val="000E4E9B"/>
    <w:rsid w:val="00112054"/>
    <w:rsid w:val="00126071"/>
    <w:rsid w:val="001525E1"/>
    <w:rsid w:val="00180329"/>
    <w:rsid w:val="0019001F"/>
    <w:rsid w:val="001958C5"/>
    <w:rsid w:val="001970FB"/>
    <w:rsid w:val="001A74A5"/>
    <w:rsid w:val="001B2ABD"/>
    <w:rsid w:val="001E0391"/>
    <w:rsid w:val="001E1759"/>
    <w:rsid w:val="001F1ECC"/>
    <w:rsid w:val="002001B5"/>
    <w:rsid w:val="00224D59"/>
    <w:rsid w:val="002400EB"/>
    <w:rsid w:val="00256CF7"/>
    <w:rsid w:val="00264293"/>
    <w:rsid w:val="0026483F"/>
    <w:rsid w:val="00277F50"/>
    <w:rsid w:val="00281FD5"/>
    <w:rsid w:val="002B7CC0"/>
    <w:rsid w:val="0030405D"/>
    <w:rsid w:val="0030481B"/>
    <w:rsid w:val="003156FC"/>
    <w:rsid w:val="003254B5"/>
    <w:rsid w:val="003408CE"/>
    <w:rsid w:val="003429BF"/>
    <w:rsid w:val="0037121F"/>
    <w:rsid w:val="00377FD7"/>
    <w:rsid w:val="00381195"/>
    <w:rsid w:val="00385D56"/>
    <w:rsid w:val="003A6B7D"/>
    <w:rsid w:val="003B06CA"/>
    <w:rsid w:val="004071FC"/>
    <w:rsid w:val="00445947"/>
    <w:rsid w:val="00472CB9"/>
    <w:rsid w:val="004813B3"/>
    <w:rsid w:val="0048147A"/>
    <w:rsid w:val="00496591"/>
    <w:rsid w:val="004B2F3E"/>
    <w:rsid w:val="004C63E4"/>
    <w:rsid w:val="004D3011"/>
    <w:rsid w:val="00510512"/>
    <w:rsid w:val="00510590"/>
    <w:rsid w:val="00517942"/>
    <w:rsid w:val="005262AC"/>
    <w:rsid w:val="00553E6C"/>
    <w:rsid w:val="005877B8"/>
    <w:rsid w:val="005E39D5"/>
    <w:rsid w:val="00600670"/>
    <w:rsid w:val="00620786"/>
    <w:rsid w:val="0062123A"/>
    <w:rsid w:val="00640136"/>
    <w:rsid w:val="00646E75"/>
    <w:rsid w:val="006725D4"/>
    <w:rsid w:val="006771D0"/>
    <w:rsid w:val="00715FCB"/>
    <w:rsid w:val="007238E3"/>
    <w:rsid w:val="00743101"/>
    <w:rsid w:val="007775E1"/>
    <w:rsid w:val="007866DB"/>
    <w:rsid w:val="007867A0"/>
    <w:rsid w:val="007927F5"/>
    <w:rsid w:val="007B2071"/>
    <w:rsid w:val="007B5A7A"/>
    <w:rsid w:val="00802CA0"/>
    <w:rsid w:val="008248B3"/>
    <w:rsid w:val="00835AE1"/>
    <w:rsid w:val="00847BB1"/>
    <w:rsid w:val="008571D7"/>
    <w:rsid w:val="00891C8B"/>
    <w:rsid w:val="008B6A15"/>
    <w:rsid w:val="008B6D00"/>
    <w:rsid w:val="008D066A"/>
    <w:rsid w:val="0092430C"/>
    <w:rsid w:val="009260CD"/>
    <w:rsid w:val="00933595"/>
    <w:rsid w:val="00952C25"/>
    <w:rsid w:val="00970EB2"/>
    <w:rsid w:val="00A0251B"/>
    <w:rsid w:val="00A120FC"/>
    <w:rsid w:val="00A2118D"/>
    <w:rsid w:val="00A91F17"/>
    <w:rsid w:val="00AD76E2"/>
    <w:rsid w:val="00B20152"/>
    <w:rsid w:val="00B23E34"/>
    <w:rsid w:val="00B359E4"/>
    <w:rsid w:val="00B57D98"/>
    <w:rsid w:val="00B70850"/>
    <w:rsid w:val="00B91473"/>
    <w:rsid w:val="00B92024"/>
    <w:rsid w:val="00B921C2"/>
    <w:rsid w:val="00BB4700"/>
    <w:rsid w:val="00BF071D"/>
    <w:rsid w:val="00C066B6"/>
    <w:rsid w:val="00C37BA1"/>
    <w:rsid w:val="00C4674C"/>
    <w:rsid w:val="00C506CF"/>
    <w:rsid w:val="00C72BED"/>
    <w:rsid w:val="00C9578B"/>
    <w:rsid w:val="00CB0055"/>
    <w:rsid w:val="00CE4CB4"/>
    <w:rsid w:val="00D2522B"/>
    <w:rsid w:val="00D422DE"/>
    <w:rsid w:val="00D5459D"/>
    <w:rsid w:val="00DA1F4D"/>
    <w:rsid w:val="00DD172A"/>
    <w:rsid w:val="00E25A26"/>
    <w:rsid w:val="00E363C9"/>
    <w:rsid w:val="00E4381A"/>
    <w:rsid w:val="00E55D74"/>
    <w:rsid w:val="00EB7AB3"/>
    <w:rsid w:val="00EC6F21"/>
    <w:rsid w:val="00F60274"/>
    <w:rsid w:val="00F71F4D"/>
    <w:rsid w:val="00F7636B"/>
    <w:rsid w:val="00F77C9E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E6308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A91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tayyabmalik4/snake-water-gun-game.git" TargetMode="External"/><Relationship Id="rId18" Type="http://schemas.openxmlformats.org/officeDocument/2006/relationships/chart" Target="charts/chart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tayyabmalik4/textUtils.git" TargetMode="External"/><Relationship Id="rId17" Type="http://schemas.openxmlformats.org/officeDocument/2006/relationships/hyperlink" Target="https://github.com/tayyabmalik4/MNIST_Machine_Learning_project.gi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tayyabmalik4/Housing_Price_prediction_Machine_Learning_project.git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github.com/tayyabmalik4/covid-19-DataAnalysis-python.git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github.com/tayyabmalik4/jarviz.git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tayyabmalik4/gym-manage-customer-food-and-exercise-in-python.git" TargetMode="Externa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RAN%20ASHRAF\AppData\Local\Microsoft\Office\16.0\DTS\en-US%7b353A8E92-FA15-4A0B-88E0-0B97BE20F696%7d\%7b0F19351D-5EA8-4CA0-8CF6-5C79F80607E5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608204529989306"/>
          <c:y val="2.0202020202020204E-2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Sheet1!$A$2:$A$9</c:f>
              <c:strCache>
                <c:ptCount val="8"/>
                <c:pt idx="0">
                  <c:v>Mysql</c:v>
                </c:pt>
                <c:pt idx="1">
                  <c:v>Tensorflow</c:v>
                </c:pt>
                <c:pt idx="2">
                  <c:v>scikit-learn</c:v>
                </c:pt>
                <c:pt idx="3">
                  <c:v>Seaborn</c:v>
                </c:pt>
                <c:pt idx="4">
                  <c:v>Matplotlib</c:v>
                </c:pt>
                <c:pt idx="5">
                  <c:v>Pandas</c:v>
                </c:pt>
                <c:pt idx="6">
                  <c:v>NumPy</c:v>
                </c:pt>
                <c:pt idx="7">
                  <c:v>python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0.8</c:v>
                </c:pt>
                <c:pt idx="1">
                  <c:v>0.7</c:v>
                </c:pt>
                <c:pt idx="2">
                  <c:v>0.75</c:v>
                </c:pt>
                <c:pt idx="3">
                  <c:v>0.85</c:v>
                </c:pt>
                <c:pt idx="4">
                  <c:v>0.85</c:v>
                </c:pt>
                <c:pt idx="5">
                  <c:v>0.85</c:v>
                </c:pt>
                <c:pt idx="6">
                  <c:v>0.85</c:v>
                </c:pt>
                <c:pt idx="7">
                  <c:v>0.8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70A-4E27-86B8-2B05F1B6DB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0"/>
        <c:axPos val="b"/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2D19195E4AE44E494BCDA3C448D7D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D2DDA-6A84-4F70-BD90-E7628A4FC96C}"/>
      </w:docPartPr>
      <w:docPartBody>
        <w:p w:rsidR="008A5ACF" w:rsidRDefault="00CC0C1C" w:rsidP="00CC0C1C">
          <w:r w:rsidRPr="00D5459D">
            <w:t>Profile</w:t>
          </w:r>
        </w:p>
      </w:docPartBody>
    </w:docPart>
    <w:docPart>
      <w:docPartPr>
        <w:name w:val="66B6A6A2133743568DDA14162B753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45C8D-1827-49CA-B498-588E3E5146BB}"/>
      </w:docPartPr>
      <w:docPartBody>
        <w:p w:rsidR="008A5ACF" w:rsidRDefault="00CC0C1C" w:rsidP="00CC0C1C">
          <w:pPr>
            <w:pStyle w:val="D52CFE3B15AC4D10B20D8013D8FB7C9D"/>
          </w:pPr>
          <w:r w:rsidRPr="00CB0055">
            <w:t>Hobbies</w:t>
          </w:r>
        </w:p>
      </w:docPartBody>
    </w:docPart>
    <w:docPart>
      <w:docPartPr>
        <w:name w:val="9AEE0BF0533C4A88AFD9A1771AE00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7ABCF-0453-4082-8745-75C5520CCEB5}"/>
      </w:docPartPr>
      <w:docPartBody>
        <w:p w:rsidR="008A5ACF" w:rsidRDefault="00CC0C1C" w:rsidP="00CC0C1C">
          <w:pPr>
            <w:pStyle w:val="2E19C5D86A0A40108C944F88C6010722"/>
          </w:pPr>
          <w:r w:rsidRPr="00036450">
            <w:t>WORK EXPERIENCE</w:t>
          </w:r>
        </w:p>
      </w:docPartBody>
    </w:docPart>
    <w:docPart>
      <w:docPartPr>
        <w:name w:val="934556054995453DA9F5720C6F74B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D3EAB-CCAE-4366-A93E-DEBCD1054290}"/>
      </w:docPartPr>
      <w:docPartBody>
        <w:p w:rsidR="008A5ACF" w:rsidRDefault="00CC0C1C" w:rsidP="00CC0C1C">
          <w:r w:rsidRPr="00036450">
            <w:t>SKILLS</w:t>
          </w:r>
        </w:p>
      </w:docPartBody>
    </w:docPart>
    <w:docPart>
      <w:docPartPr>
        <w:name w:val="150A427C65F54CFDA5A1D4ACEAF7C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0BC055-325D-4C7B-9E9D-8D9931E8A16E}"/>
      </w:docPartPr>
      <w:docPartBody>
        <w:p w:rsidR="00F62B38" w:rsidRDefault="00A73063" w:rsidP="00A73063">
          <w:pPr>
            <w:pStyle w:val="150A427C65F54CFDA5A1D4ACEAF7C84D"/>
          </w:pPr>
          <w:r w:rsidRPr="004D3011">
            <w:t>PHONE:</w:t>
          </w:r>
        </w:p>
      </w:docPartBody>
    </w:docPart>
    <w:docPart>
      <w:docPartPr>
        <w:name w:val="E87D3A11F34540E6B7DF936E16DAF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AE54F-27D9-41ED-84D8-098EFA1D0EA2}"/>
      </w:docPartPr>
      <w:docPartBody>
        <w:p w:rsidR="00F62B38" w:rsidRDefault="00A73063" w:rsidP="00A73063">
          <w:pPr>
            <w:pStyle w:val="E87D3A11F34540E6B7DF936E16DAFE16"/>
          </w:pPr>
          <w:r w:rsidRPr="004D3011">
            <w:t>EMAIL:</w:t>
          </w:r>
        </w:p>
      </w:docPartBody>
    </w:docPart>
    <w:docPart>
      <w:docPartPr>
        <w:name w:val="70BAB5F26E514A69B62194A9E091C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A08EC-F4DD-48DC-9755-97694108715B}"/>
      </w:docPartPr>
      <w:docPartBody>
        <w:p w:rsidR="00F62B38" w:rsidRDefault="00A73063" w:rsidP="00A73063">
          <w:pPr>
            <w:pStyle w:val="70BAB5F26E514A69B62194A9E091CDD6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4F8"/>
    <w:rsid w:val="002C6109"/>
    <w:rsid w:val="00364254"/>
    <w:rsid w:val="003D6784"/>
    <w:rsid w:val="006604F8"/>
    <w:rsid w:val="008A5ACF"/>
    <w:rsid w:val="008B2E13"/>
    <w:rsid w:val="00A73063"/>
    <w:rsid w:val="00A910DB"/>
    <w:rsid w:val="00A95B72"/>
    <w:rsid w:val="00B70DF0"/>
    <w:rsid w:val="00CC0C1C"/>
    <w:rsid w:val="00D02358"/>
    <w:rsid w:val="00DC6C45"/>
    <w:rsid w:val="00F6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CC0C1C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0C1C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D52CFE3B15AC4D10B20D8013D8FB7C9D">
    <w:name w:val="D52CFE3B15AC4D10B20D8013D8FB7C9D"/>
    <w:rsid w:val="00CC0C1C"/>
  </w:style>
  <w:style w:type="paragraph" w:customStyle="1" w:styleId="2E19C5D86A0A40108C944F88C6010722">
    <w:name w:val="2E19C5D86A0A40108C944F88C6010722"/>
    <w:rsid w:val="00CC0C1C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150A427C65F54CFDA5A1D4ACEAF7C84D">
    <w:name w:val="150A427C65F54CFDA5A1D4ACEAF7C84D"/>
    <w:rsid w:val="00A73063"/>
  </w:style>
  <w:style w:type="paragraph" w:customStyle="1" w:styleId="E87D3A11F34540E6B7DF936E16DAFE16">
    <w:name w:val="E87D3A11F34540E6B7DF936E16DAFE16"/>
    <w:rsid w:val="00A73063"/>
  </w:style>
  <w:style w:type="paragraph" w:customStyle="1" w:styleId="70BAB5F26E514A69B62194A9E091CDD6">
    <w:name w:val="70BAB5F26E514A69B62194A9E091CDD6"/>
    <w:rsid w:val="00A730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A2C9E0B7-DE03-4588-9D71-27C0AAA1E65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{0F19351D-5EA8-4CA0-8CF6-5C79F80607E5}tf00546271_win32.dotx</Template>
  <TotalTime>0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2021-09-03T04:50:00Z</dcterms:created>
  <dcterms:modified xsi:type="dcterms:W3CDTF">2021-09-07T07:52:00Z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